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First table contains information about name and date. Second table contains homework schedule"/>
      </w:tblPr>
      <w:tblGrid>
        <w:gridCol w:w="6848"/>
        <w:gridCol w:w="6832"/>
      </w:tblGrid>
      <w:tr w:rsidR="00EC256D" w:rsidRPr="00EC256D" w14:paraId="356EEC56" w14:textId="77777777" w:rsidTr="002F1CE7">
        <w:tc>
          <w:tcPr>
            <w:tcW w:w="6848" w:type="dxa"/>
            <w:tcMar>
              <w:bottom w:w="216" w:type="dxa"/>
            </w:tcMar>
          </w:tcPr>
          <w:p w14:paraId="6FF4E82F" w14:textId="354B5266" w:rsidR="00EC256D" w:rsidRDefault="002261F8" w:rsidP="00D826C2">
            <w:pPr>
              <w:pStyle w:val="Heading1"/>
            </w:pPr>
            <w:r>
              <w:t xml:space="preserve">Esther </w:t>
            </w:r>
            <w:proofErr w:type="spellStart"/>
            <w:r>
              <w:t>Oluwagbemiga’s</w:t>
            </w:r>
            <w:proofErr w:type="spellEnd"/>
            <w:r>
              <w:t xml:space="preserve"> Weekly Schedule</w:t>
            </w:r>
          </w:p>
        </w:tc>
        <w:tc>
          <w:tcPr>
            <w:tcW w:w="6832" w:type="dxa"/>
            <w:tcMar>
              <w:bottom w:w="216" w:type="dxa"/>
            </w:tcMar>
          </w:tcPr>
          <w:p w14:paraId="217C37A1" w14:textId="6368B568" w:rsidR="00EC256D" w:rsidRPr="00EC256D" w:rsidRDefault="00EC256D" w:rsidP="00D826C2">
            <w:pPr>
              <w:pStyle w:val="Heading2"/>
            </w:pPr>
          </w:p>
        </w:tc>
      </w:tr>
    </w:tbl>
    <w:tbl>
      <w:tblPr>
        <w:tblW w:w="13321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141"/>
        <w:gridCol w:w="1740"/>
        <w:gridCol w:w="1740"/>
        <w:gridCol w:w="1740"/>
        <w:gridCol w:w="1740"/>
        <w:gridCol w:w="1740"/>
        <w:gridCol w:w="1740"/>
        <w:gridCol w:w="1740"/>
      </w:tblGrid>
      <w:tr w:rsidR="00035F51" w:rsidRPr="000A2B55" w14:paraId="13EB3614" w14:textId="77777777" w:rsidTr="002261F8">
        <w:trPr>
          <w:trHeight w:val="428"/>
          <w:tblHeader/>
        </w:trPr>
        <w:sdt>
          <w:sdtPr>
            <w:alias w:val="Period:"/>
            <w:tag w:val="Period:"/>
            <w:id w:val="2004704890"/>
            <w:placeholder>
              <w:docPart w:val="32C3EB188DF64C0BA21D175BEB2357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1" w:type="dxa"/>
                <w:shd w:val="clear" w:color="auto" w:fill="DAEEF3" w:themeFill="accent5" w:themeFillTint="33"/>
                <w:vAlign w:val="center"/>
              </w:tcPr>
              <w:p w14:paraId="7B6D78B4" w14:textId="77777777" w:rsidR="00BC6536" w:rsidRPr="000A2B55" w:rsidRDefault="005721AC" w:rsidP="00EC256D">
                <w:pPr>
                  <w:pStyle w:val="Heading3"/>
                </w:pPr>
                <w:r w:rsidRPr="000A2B55">
                  <w:t>Period</w:t>
                </w:r>
              </w:p>
            </w:tc>
          </w:sdtContent>
        </w:sdt>
        <w:sdt>
          <w:sdtPr>
            <w:alias w:val="Monday:"/>
            <w:tag w:val="Monday:"/>
            <w:id w:val="-1079909890"/>
            <w:placeholder>
              <w:docPart w:val="5FFC75C4C0804246B594DAF9C826EB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31BC8CF3" w14:textId="77777777" w:rsidR="00BC6536" w:rsidRPr="000A2B55" w:rsidRDefault="005721AC" w:rsidP="00EC256D">
                <w:pPr>
                  <w:pStyle w:val="Heading3"/>
                </w:pPr>
                <w:r w:rsidRPr="000A2B55">
                  <w:t>Monday</w:t>
                </w:r>
              </w:p>
            </w:tc>
          </w:sdtContent>
        </w:sdt>
        <w:sdt>
          <w:sdtPr>
            <w:alias w:val="Tuesday:"/>
            <w:tag w:val="Tuesday:"/>
            <w:id w:val="1970091155"/>
            <w:placeholder>
              <w:docPart w:val="96CE6DB0FD3445E18B724C49E76F4F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29780DFC" w14:textId="77777777" w:rsidR="00BC6536" w:rsidRPr="000A2B55" w:rsidRDefault="005721AC" w:rsidP="00EC256D">
                <w:pPr>
                  <w:pStyle w:val="Heading3"/>
                </w:pPr>
                <w:r w:rsidRPr="000A2B55">
                  <w:t>Tuesday</w:t>
                </w:r>
              </w:p>
            </w:tc>
          </w:sdtContent>
        </w:sdt>
        <w:sdt>
          <w:sdtPr>
            <w:alias w:val="Wednesday:"/>
            <w:tag w:val="Wednesday:"/>
            <w:id w:val="846439670"/>
            <w:placeholder>
              <w:docPart w:val="42ACE9C62CC5454088657D522153C3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7DBD4FDD" w14:textId="77777777" w:rsidR="00BC6536" w:rsidRPr="000A2B55" w:rsidRDefault="005721AC" w:rsidP="00EC256D">
                <w:pPr>
                  <w:pStyle w:val="Heading3"/>
                </w:pPr>
                <w:r w:rsidRPr="000A2B55">
                  <w:t>Wednesday</w:t>
                </w:r>
              </w:p>
            </w:tc>
          </w:sdtContent>
        </w:sdt>
        <w:sdt>
          <w:sdtPr>
            <w:alias w:val="Thursday:"/>
            <w:tag w:val="Thursday:"/>
            <w:id w:val="2068147571"/>
            <w:placeholder>
              <w:docPart w:val="19251A28CDFE4B85AE48B435764B509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62ADD0E3" w14:textId="77777777" w:rsidR="00BC6536" w:rsidRPr="000A2B55" w:rsidRDefault="005721AC" w:rsidP="00EC256D">
                <w:pPr>
                  <w:pStyle w:val="Heading3"/>
                </w:pPr>
                <w:r w:rsidRPr="000A2B55">
                  <w:t>Thursday</w:t>
                </w:r>
              </w:p>
            </w:tc>
          </w:sdtContent>
        </w:sdt>
        <w:sdt>
          <w:sdtPr>
            <w:alias w:val="Friday:"/>
            <w:tag w:val="Friday:"/>
            <w:id w:val="1182242920"/>
            <w:placeholder>
              <w:docPart w:val="422F9125C77F497F87EFDF78186ADA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41337B31" w14:textId="77777777" w:rsidR="00BC6536" w:rsidRPr="000A2B55" w:rsidRDefault="005721AC" w:rsidP="00EC256D">
                <w:pPr>
                  <w:pStyle w:val="Heading3"/>
                </w:pPr>
                <w:r w:rsidRPr="000A2B55">
                  <w:t>Friday</w:t>
                </w:r>
              </w:p>
            </w:tc>
          </w:sdtContent>
        </w:sdt>
        <w:sdt>
          <w:sdtPr>
            <w:alias w:val="Saturday:"/>
            <w:tag w:val="Saturday:"/>
            <w:id w:val="-693304328"/>
            <w:placeholder>
              <w:docPart w:val="1DC83BD5B9D34FCCBA11CF938588F1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6F09E1C3" w14:textId="77777777" w:rsidR="00BC6536" w:rsidRPr="000A2B55" w:rsidRDefault="005721AC" w:rsidP="00EC256D">
                <w:pPr>
                  <w:pStyle w:val="Heading3"/>
                </w:pPr>
                <w:r w:rsidRPr="000A2B55">
                  <w:t>Saturday</w:t>
                </w:r>
              </w:p>
            </w:tc>
          </w:sdtContent>
        </w:sdt>
        <w:sdt>
          <w:sdtPr>
            <w:alias w:val="Sunday:"/>
            <w:tag w:val="Sunday:"/>
            <w:id w:val="-1864350565"/>
            <w:placeholder>
              <w:docPart w:val="B6AA6ADD6FFC4B90A436BF15994C00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40" w:type="dxa"/>
                <w:shd w:val="clear" w:color="auto" w:fill="DAEEF3" w:themeFill="accent5" w:themeFillTint="33"/>
                <w:vAlign w:val="center"/>
              </w:tcPr>
              <w:p w14:paraId="6926E34F" w14:textId="77777777" w:rsidR="00BC6536" w:rsidRPr="000A2B55" w:rsidRDefault="005721AC" w:rsidP="00EC256D">
                <w:pPr>
                  <w:pStyle w:val="Heading3"/>
                </w:pPr>
                <w:r w:rsidRPr="000A2B55">
                  <w:t>Sunday</w:t>
                </w:r>
              </w:p>
            </w:tc>
          </w:sdtContent>
        </w:sdt>
      </w:tr>
      <w:tr w:rsidR="00035F51" w:rsidRPr="000A2B55" w14:paraId="4F0D3E87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418651B7" w14:textId="58F8BA04" w:rsidR="00BC6536" w:rsidRPr="000A2B55" w:rsidRDefault="00173EDA" w:rsidP="00EC256D">
            <w:pPr>
              <w:pStyle w:val="Heading3"/>
            </w:pPr>
            <w:r>
              <w:t>6</w:t>
            </w:r>
            <w:r w:rsidR="00BB532E">
              <w:t>-6:15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3F674153" w14:textId="77777777" w:rsidR="00BC6536" w:rsidRDefault="00BB532E" w:rsidP="000A2B55">
            <w:r>
              <w:t>Wake up</w:t>
            </w:r>
          </w:p>
          <w:p w14:paraId="58F9B903" w14:textId="0FB7EB26" w:rsidR="00BB532E" w:rsidRPr="000A2B55" w:rsidRDefault="00BB532E" w:rsidP="000A2B55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05A628BD" w14:textId="093B584B" w:rsidR="00BB532E" w:rsidRDefault="00BB532E" w:rsidP="00BB532E">
            <w:r>
              <w:t>Wake up</w:t>
            </w:r>
          </w:p>
          <w:p w14:paraId="7F3B98A1" w14:textId="39AEFD62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09FB3687" w14:textId="5CC3E6C8" w:rsidR="00BB532E" w:rsidRDefault="00BB532E" w:rsidP="00BB532E">
            <w:r>
              <w:t>Wake up</w:t>
            </w:r>
          </w:p>
          <w:p w14:paraId="2C5B51F3" w14:textId="020D8C16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0F92E55B" w14:textId="4689C0B2" w:rsidR="00BB532E" w:rsidRDefault="00BB532E" w:rsidP="00BB532E">
            <w:r>
              <w:t>Wake up</w:t>
            </w:r>
          </w:p>
          <w:p w14:paraId="46639BB0" w14:textId="52594A71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7FF05965" w14:textId="2DFC01D4" w:rsidR="00BB532E" w:rsidRDefault="00BB532E" w:rsidP="00BB532E">
            <w:r>
              <w:t>Wake up</w:t>
            </w:r>
          </w:p>
          <w:p w14:paraId="7658828E" w14:textId="6F3A632F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428B83C4" w14:textId="44984D10" w:rsidR="00BB532E" w:rsidRDefault="00BB532E" w:rsidP="00BB532E">
            <w:r>
              <w:t>Wake up</w:t>
            </w:r>
          </w:p>
          <w:p w14:paraId="3C9576B3" w14:textId="203C4E65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742CA6FF" w14:textId="1A84108D" w:rsidR="00BB532E" w:rsidRDefault="00BB532E" w:rsidP="00BB532E">
            <w:r>
              <w:t>Wake up</w:t>
            </w:r>
          </w:p>
          <w:p w14:paraId="4CF78745" w14:textId="1A391269" w:rsidR="00BC6536" w:rsidRPr="000A2B55" w:rsidRDefault="00BB532E" w:rsidP="00BB532E">
            <w:r>
              <w:t xml:space="preserve">Silent </w:t>
            </w:r>
            <w:proofErr w:type="spellStart"/>
            <w:r>
              <w:t>TIme</w:t>
            </w:r>
            <w:proofErr w:type="spellEnd"/>
          </w:p>
        </w:tc>
      </w:tr>
      <w:tr w:rsidR="000A2B55" w:rsidRPr="000A2B55" w14:paraId="023263E0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4A24A06D" w14:textId="3AC08692" w:rsidR="00BC6536" w:rsidRPr="000A2B55" w:rsidRDefault="00BB532E" w:rsidP="00EC256D">
            <w:pPr>
              <w:pStyle w:val="Heading3"/>
            </w:pPr>
            <w:r>
              <w:t>6:15-6:45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82ED75E" w14:textId="4349909E" w:rsidR="00BB532E" w:rsidRDefault="00BB532E" w:rsidP="000A2B55">
            <w:r>
              <w:t>Workout &amp;</w:t>
            </w:r>
          </w:p>
          <w:p w14:paraId="7A2B5833" w14:textId="231C0E20" w:rsidR="00BB532E" w:rsidRPr="000A2B55" w:rsidRDefault="00BB532E" w:rsidP="000A2B55">
            <w:r>
              <w:t>Meditation</w:t>
            </w:r>
          </w:p>
        </w:tc>
        <w:tc>
          <w:tcPr>
            <w:tcW w:w="1740" w:type="dxa"/>
            <w:shd w:val="clear" w:color="auto" w:fill="auto"/>
          </w:tcPr>
          <w:p w14:paraId="69F2E7A6" w14:textId="5AE51605" w:rsidR="00BB532E" w:rsidRDefault="00BB532E" w:rsidP="00BB532E">
            <w:r>
              <w:t>Workout &amp;</w:t>
            </w:r>
          </w:p>
          <w:p w14:paraId="6BE39E3A" w14:textId="20E3B6B6" w:rsidR="00BC6536" w:rsidRPr="000A2B55" w:rsidRDefault="00BB532E" w:rsidP="00BB532E">
            <w:r>
              <w:t>Meditation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CC09B83" w14:textId="5C1A3121" w:rsidR="00BB532E" w:rsidRDefault="00BB532E" w:rsidP="00BB532E">
            <w:r>
              <w:t>Workout &amp;</w:t>
            </w:r>
          </w:p>
          <w:p w14:paraId="163A0119" w14:textId="02AA58B8" w:rsidR="00BC6536" w:rsidRPr="000A2B55" w:rsidRDefault="00BB532E" w:rsidP="00BB532E">
            <w:r>
              <w:t>Meditation</w:t>
            </w:r>
          </w:p>
        </w:tc>
        <w:tc>
          <w:tcPr>
            <w:tcW w:w="1740" w:type="dxa"/>
            <w:shd w:val="clear" w:color="auto" w:fill="auto"/>
          </w:tcPr>
          <w:p w14:paraId="4F374F81" w14:textId="39964DA5" w:rsidR="00BB532E" w:rsidRDefault="00BB532E" w:rsidP="00BB532E">
            <w:r>
              <w:t>Workout &amp;</w:t>
            </w:r>
          </w:p>
          <w:p w14:paraId="4A48D075" w14:textId="6649D5A7" w:rsidR="00BC6536" w:rsidRPr="000A2B55" w:rsidRDefault="00BB532E" w:rsidP="00BB532E">
            <w:r>
              <w:t>Meditation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DB7F83C" w14:textId="131E330F" w:rsidR="00BB532E" w:rsidRDefault="00BB532E" w:rsidP="00BB532E">
            <w:r>
              <w:t>Workout &amp;</w:t>
            </w:r>
          </w:p>
          <w:p w14:paraId="6671F111" w14:textId="1C70168F" w:rsidR="00BC6536" w:rsidRPr="000A2B55" w:rsidRDefault="00BB532E" w:rsidP="00BB532E">
            <w:r>
              <w:t>Meditation</w:t>
            </w:r>
          </w:p>
        </w:tc>
        <w:tc>
          <w:tcPr>
            <w:tcW w:w="1740" w:type="dxa"/>
            <w:shd w:val="clear" w:color="auto" w:fill="auto"/>
          </w:tcPr>
          <w:p w14:paraId="3C3A0DD7" w14:textId="4B47ABFD" w:rsidR="00BC6536" w:rsidRPr="000A2B55" w:rsidRDefault="00BB532E" w:rsidP="00BB532E">
            <w:r>
              <w:t>Read on Business in Pharmacy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1A31C3D4" w14:textId="2B84EAF0" w:rsidR="00BC6536" w:rsidRPr="000A2B55" w:rsidRDefault="00BB532E" w:rsidP="000A2B55">
            <w:r>
              <w:t xml:space="preserve">Read on Godliness in Business </w:t>
            </w:r>
          </w:p>
        </w:tc>
      </w:tr>
      <w:tr w:rsidR="00035F51" w:rsidRPr="000A2B55" w14:paraId="6A37A5ED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622E4344" w14:textId="51F840B2" w:rsidR="00BC6536" w:rsidRPr="000A2B55" w:rsidRDefault="00BB532E" w:rsidP="00EC256D">
            <w:pPr>
              <w:pStyle w:val="Heading3"/>
            </w:pPr>
            <w:r>
              <w:t>6:45-7:15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1DC6FC25" w14:textId="77777777" w:rsidR="00BC6536" w:rsidRDefault="00BB532E" w:rsidP="000A2B55">
            <w:r>
              <w:t>Clean UP</w:t>
            </w:r>
          </w:p>
          <w:p w14:paraId="23D77F11" w14:textId="3300CC70" w:rsidR="00BB532E" w:rsidRPr="000A2B55" w:rsidRDefault="00BB532E" w:rsidP="000A2B55">
            <w:r>
              <w:t>Breakfast</w:t>
            </w:r>
          </w:p>
        </w:tc>
        <w:tc>
          <w:tcPr>
            <w:tcW w:w="1740" w:type="dxa"/>
            <w:shd w:val="clear" w:color="auto" w:fill="auto"/>
          </w:tcPr>
          <w:p w14:paraId="71F90911" w14:textId="0CB29207" w:rsidR="00BB532E" w:rsidRDefault="00BB532E" w:rsidP="00BB532E">
            <w:r>
              <w:t>Clean UP</w:t>
            </w:r>
          </w:p>
          <w:p w14:paraId="1D328738" w14:textId="042B5041" w:rsidR="00BC6536" w:rsidRPr="000A2B55" w:rsidRDefault="00BB532E" w:rsidP="00BB532E">
            <w:r>
              <w:t>Breakfast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D88C762" w14:textId="64487962" w:rsidR="00BB532E" w:rsidRDefault="00BB532E" w:rsidP="00BB532E">
            <w:r>
              <w:t>Clean UP</w:t>
            </w:r>
          </w:p>
          <w:p w14:paraId="367A333B" w14:textId="3DA7AA99" w:rsidR="00BC6536" w:rsidRPr="000A2B55" w:rsidRDefault="00BB532E" w:rsidP="00BB532E">
            <w:r>
              <w:t>Breakfast</w:t>
            </w:r>
          </w:p>
        </w:tc>
        <w:tc>
          <w:tcPr>
            <w:tcW w:w="1740" w:type="dxa"/>
            <w:shd w:val="clear" w:color="auto" w:fill="auto"/>
          </w:tcPr>
          <w:p w14:paraId="5CEA02EB" w14:textId="35605538" w:rsidR="00BB532E" w:rsidRDefault="00BB532E" w:rsidP="00BB532E">
            <w:r>
              <w:t>Clean UP</w:t>
            </w:r>
          </w:p>
          <w:p w14:paraId="090C27A4" w14:textId="520C1A78" w:rsidR="00BC6536" w:rsidRPr="000A2B55" w:rsidRDefault="00BB532E" w:rsidP="00BB532E">
            <w:r>
              <w:t>Breakfast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354699F7" w14:textId="7B46A8F8" w:rsidR="00BB532E" w:rsidRDefault="00BB532E" w:rsidP="00BB532E">
            <w:r>
              <w:t>Clean UP</w:t>
            </w:r>
          </w:p>
          <w:p w14:paraId="325983D0" w14:textId="27441E2F" w:rsidR="00BC6536" w:rsidRPr="000A2B55" w:rsidRDefault="00BB532E" w:rsidP="00BB532E">
            <w:r>
              <w:t>Breakfast</w:t>
            </w:r>
          </w:p>
        </w:tc>
        <w:tc>
          <w:tcPr>
            <w:tcW w:w="1740" w:type="dxa"/>
            <w:shd w:val="clear" w:color="auto" w:fill="auto"/>
          </w:tcPr>
          <w:p w14:paraId="2356689E" w14:textId="77777777" w:rsidR="002261F8" w:rsidRDefault="002261F8" w:rsidP="002261F8">
            <w:r>
              <w:t>Environmental</w:t>
            </w:r>
          </w:p>
          <w:p w14:paraId="2F22961C" w14:textId="44F8401A" w:rsidR="00BC6536" w:rsidRPr="000A2B55" w:rsidRDefault="002261F8" w:rsidP="002261F8">
            <w:r>
              <w:t>Sanitation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8A100AB" w14:textId="7F6B3B6A" w:rsidR="00BB532E" w:rsidRDefault="00BB532E" w:rsidP="00BB532E">
            <w:r>
              <w:t>Clean UP</w:t>
            </w:r>
          </w:p>
          <w:p w14:paraId="5CE577F4" w14:textId="2CB38E6A" w:rsidR="00BC6536" w:rsidRPr="000A2B55" w:rsidRDefault="00BB532E" w:rsidP="00BB532E">
            <w:r>
              <w:t>Breakfast</w:t>
            </w:r>
          </w:p>
        </w:tc>
        <w:bookmarkStart w:id="0" w:name="_GoBack"/>
        <w:bookmarkEnd w:id="0"/>
      </w:tr>
      <w:tr w:rsidR="00035F51" w:rsidRPr="000A2B55" w14:paraId="034FB4E5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73E57094" w14:textId="263FEABA" w:rsidR="00BC6536" w:rsidRPr="000A2B55" w:rsidRDefault="00BB532E" w:rsidP="00EC256D">
            <w:pPr>
              <w:pStyle w:val="Heading3"/>
            </w:pPr>
            <w:r>
              <w:t>7:15-8:00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41CC4CB" w14:textId="656D4D51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1EB6704C" w14:textId="3079D3A0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7FED133" w14:textId="37A052C9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65AC7734" w14:textId="756A0122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465F264" w14:textId="281E0842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3E9D7B26" w14:textId="77777777" w:rsidR="00BB532E" w:rsidRDefault="00BB532E" w:rsidP="00BB532E">
            <w:r>
              <w:t>Clean UP</w:t>
            </w:r>
          </w:p>
          <w:p w14:paraId="76109A66" w14:textId="3A8A3ACB" w:rsidR="00BB532E" w:rsidRPr="000A2B55" w:rsidRDefault="00BB532E" w:rsidP="00BB532E">
            <w:r>
              <w:t>Breakfast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6004478" w14:textId="462883C2" w:rsidR="00BC6536" w:rsidRPr="000A2B55" w:rsidRDefault="00BB532E" w:rsidP="000A2B55">
            <w:r>
              <w:t>Church</w:t>
            </w:r>
          </w:p>
        </w:tc>
      </w:tr>
      <w:tr w:rsidR="00035F51" w:rsidRPr="000A2B55" w14:paraId="2E6EC833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23DB6E10" w14:textId="640466C5" w:rsidR="00BC6536" w:rsidRPr="000A2B55" w:rsidRDefault="00BB532E" w:rsidP="00EC256D">
            <w:pPr>
              <w:pStyle w:val="Heading3"/>
            </w:pPr>
            <w:r>
              <w:t>8-9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341A307C" w14:textId="4B7C80C4" w:rsidR="00BC6536" w:rsidRPr="000A2B55" w:rsidRDefault="002261F8" w:rsidP="000A2B55">
            <w:r>
              <w:t>Study Data Processing</w:t>
            </w:r>
          </w:p>
        </w:tc>
        <w:tc>
          <w:tcPr>
            <w:tcW w:w="1740" w:type="dxa"/>
            <w:shd w:val="clear" w:color="auto" w:fill="auto"/>
          </w:tcPr>
          <w:p w14:paraId="6BC2D944" w14:textId="47CC71C5" w:rsidR="00BC6536" w:rsidRPr="000A2B55" w:rsidRDefault="002261F8" w:rsidP="000A2B55">
            <w:r>
              <w:t>Study Data Processing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D15E5D6" w14:textId="2496AAB5" w:rsidR="00BC6536" w:rsidRPr="000A2B55" w:rsidRDefault="002261F8" w:rsidP="000A2B55">
            <w:r>
              <w:t>Review previous studies</w:t>
            </w:r>
          </w:p>
        </w:tc>
        <w:tc>
          <w:tcPr>
            <w:tcW w:w="1740" w:type="dxa"/>
            <w:shd w:val="clear" w:color="auto" w:fill="auto"/>
          </w:tcPr>
          <w:p w14:paraId="3C1F1E61" w14:textId="4A7EA5E1" w:rsidR="00BC6536" w:rsidRPr="000A2B55" w:rsidRDefault="002261F8" w:rsidP="000A2B55">
            <w:r>
              <w:t>Study Data Processing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10DD4EB3" w14:textId="04B6D8CC" w:rsidR="00BC6536" w:rsidRPr="000A2B55" w:rsidRDefault="002261F8" w:rsidP="000A2B55">
            <w:r>
              <w:t xml:space="preserve">Study </w:t>
            </w:r>
            <w:r w:rsidR="00B41BDA">
              <w:t>Opportunities in Data proc</w:t>
            </w:r>
          </w:p>
        </w:tc>
        <w:tc>
          <w:tcPr>
            <w:tcW w:w="1740" w:type="dxa"/>
            <w:shd w:val="clear" w:color="auto" w:fill="auto"/>
          </w:tcPr>
          <w:p w14:paraId="1520EC3E" w14:textId="113B3D2E" w:rsidR="00BC6536" w:rsidRPr="000A2B55" w:rsidRDefault="00BB532E" w:rsidP="000A2B55">
            <w:r>
              <w:t>Rest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B13B761" w14:textId="2453B5C8" w:rsidR="00BC6536" w:rsidRPr="000A2B55" w:rsidRDefault="00BB532E" w:rsidP="000A2B55">
            <w:r>
              <w:t>Church</w:t>
            </w:r>
          </w:p>
        </w:tc>
      </w:tr>
      <w:tr w:rsidR="002261F8" w:rsidRPr="000A2B55" w14:paraId="18BE6CAF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6B031CB3" w14:textId="7FCD1705" w:rsidR="002261F8" w:rsidRPr="000A2B55" w:rsidRDefault="002261F8" w:rsidP="002261F8">
            <w:pPr>
              <w:pStyle w:val="Heading3"/>
            </w:pPr>
            <w:r>
              <w:t>9-10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170E680" w14:textId="3A89B5AC" w:rsidR="002261F8" w:rsidRPr="000A2B55" w:rsidRDefault="002261F8" w:rsidP="002261F8">
            <w:r>
              <w:t>Study Web development</w:t>
            </w:r>
          </w:p>
        </w:tc>
        <w:tc>
          <w:tcPr>
            <w:tcW w:w="1740" w:type="dxa"/>
            <w:shd w:val="clear" w:color="auto" w:fill="auto"/>
          </w:tcPr>
          <w:p w14:paraId="1347B6DC" w14:textId="1DF72AD3" w:rsidR="002261F8" w:rsidRPr="000A2B55" w:rsidRDefault="002261F8" w:rsidP="002261F8">
            <w:r>
              <w:t>Study Web development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13EE13A" w14:textId="702AE8AE" w:rsidR="002261F8" w:rsidRPr="000A2B55" w:rsidRDefault="002261F8" w:rsidP="002261F8">
            <w:r>
              <w:t>Review previous studies</w:t>
            </w:r>
          </w:p>
        </w:tc>
        <w:tc>
          <w:tcPr>
            <w:tcW w:w="1740" w:type="dxa"/>
            <w:shd w:val="clear" w:color="auto" w:fill="auto"/>
          </w:tcPr>
          <w:p w14:paraId="2453369A" w14:textId="66C3008A" w:rsidR="002261F8" w:rsidRPr="000A2B55" w:rsidRDefault="002261F8" w:rsidP="002261F8">
            <w:r>
              <w:t>Study Web development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7628531" w14:textId="74F8D808" w:rsidR="002261F8" w:rsidRPr="000A2B55" w:rsidRDefault="002261F8" w:rsidP="002261F8">
            <w:r>
              <w:t>Study Web development</w:t>
            </w:r>
          </w:p>
        </w:tc>
        <w:tc>
          <w:tcPr>
            <w:tcW w:w="1740" w:type="dxa"/>
            <w:shd w:val="clear" w:color="auto" w:fill="auto"/>
          </w:tcPr>
          <w:p w14:paraId="099C7B13" w14:textId="711CB28A" w:rsidR="002261F8" w:rsidRPr="000A2B55" w:rsidRDefault="002261F8" w:rsidP="002261F8">
            <w:r>
              <w:t>Review previous studies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32A4C50" w14:textId="347FAD4D" w:rsidR="002261F8" w:rsidRPr="000A2B55" w:rsidRDefault="002261F8" w:rsidP="002261F8">
            <w:r>
              <w:t>Church</w:t>
            </w:r>
          </w:p>
        </w:tc>
      </w:tr>
      <w:tr w:rsidR="002261F8" w:rsidRPr="000A2B55" w14:paraId="433F4C03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5C5C4453" w14:textId="394C7461" w:rsidR="002261F8" w:rsidRPr="000A2B55" w:rsidRDefault="002261F8" w:rsidP="002261F8">
            <w:pPr>
              <w:pStyle w:val="Heading3"/>
            </w:pPr>
            <w:r>
              <w:t>10-10:30</w:t>
            </w:r>
            <w:r w:rsidR="00B41BDA">
              <w:t>am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AB5FA52" w14:textId="60EEFDBF" w:rsidR="002261F8" w:rsidRPr="000A2B55" w:rsidRDefault="002261F8" w:rsidP="002261F8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1250F149" w14:textId="6780F729" w:rsidR="002261F8" w:rsidRPr="000A2B55" w:rsidRDefault="002261F8" w:rsidP="002261F8">
            <w:r>
              <w:t>Rest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6453AA9" w14:textId="08B4D789" w:rsidR="002261F8" w:rsidRPr="000A2B55" w:rsidRDefault="002261F8" w:rsidP="002261F8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68E847A0" w14:textId="62B83755" w:rsidR="002261F8" w:rsidRPr="000A2B55" w:rsidRDefault="002261F8" w:rsidP="002261F8">
            <w:r>
              <w:t>Rest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3210A3FC" w14:textId="384A8FFC" w:rsidR="002261F8" w:rsidRPr="000A2B55" w:rsidRDefault="002261F8" w:rsidP="002261F8">
            <w:r>
              <w:t>Rest</w:t>
            </w:r>
          </w:p>
        </w:tc>
        <w:tc>
          <w:tcPr>
            <w:tcW w:w="1740" w:type="dxa"/>
            <w:shd w:val="clear" w:color="auto" w:fill="auto"/>
          </w:tcPr>
          <w:p w14:paraId="436FD2BD" w14:textId="67FE6E82" w:rsidR="002261F8" w:rsidRPr="000A2B55" w:rsidRDefault="002261F8" w:rsidP="002261F8">
            <w:r>
              <w:t>Fun and Games</w:t>
            </w:r>
          </w:p>
        </w:tc>
        <w:sdt>
          <w:sdtPr>
            <w:alias w:val="Enter task:"/>
            <w:tag w:val="Enter task:"/>
            <w:id w:val="1482039566"/>
            <w:placeholder>
              <w:docPart w:val="9F60D29698104D04B66B8D614195262E"/>
            </w:placeholder>
            <w:temporary/>
            <w:showingPlcHdr/>
            <w15:appearance w15:val="hidden"/>
          </w:sdtPr>
          <w:sdtContent>
            <w:tc>
              <w:tcPr>
                <w:tcW w:w="1740" w:type="dxa"/>
                <w:shd w:val="clear" w:color="auto" w:fill="F2F2F2" w:themeFill="background1" w:themeFillShade="F2"/>
              </w:tcPr>
              <w:p w14:paraId="33F46E7C" w14:textId="77777777" w:rsidR="002261F8" w:rsidRPr="000A2B55" w:rsidRDefault="002261F8" w:rsidP="002261F8">
                <w:r>
                  <w:t>Task</w:t>
                </w:r>
              </w:p>
            </w:tc>
          </w:sdtContent>
        </w:sdt>
      </w:tr>
      <w:tr w:rsidR="002261F8" w:rsidRPr="000A2B55" w14:paraId="441B55EA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7E2C0EA6" w14:textId="7EB17FB6" w:rsidR="002261F8" w:rsidRDefault="002261F8" w:rsidP="002261F8">
            <w:pPr>
              <w:pStyle w:val="Heading3"/>
            </w:pPr>
            <w:r>
              <w:t>10:30-12:30</w:t>
            </w:r>
            <w:r w:rsidR="00B41BDA">
              <w:t>pm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B3AFA66" w14:textId="4D2C7AEE" w:rsidR="002261F8" w:rsidRDefault="002261F8" w:rsidP="002261F8">
            <w:r>
              <w:t>Study web 3.0</w:t>
            </w:r>
          </w:p>
        </w:tc>
        <w:tc>
          <w:tcPr>
            <w:tcW w:w="1740" w:type="dxa"/>
            <w:shd w:val="clear" w:color="auto" w:fill="auto"/>
          </w:tcPr>
          <w:p w14:paraId="20A52440" w14:textId="226DE3BC" w:rsidR="002261F8" w:rsidRDefault="002261F8" w:rsidP="002261F8">
            <w:r>
              <w:t>Study web 3.0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A6C7533" w14:textId="430E9FEE" w:rsidR="002261F8" w:rsidRDefault="002261F8" w:rsidP="002261F8">
            <w:r>
              <w:t>Study web 3.0</w:t>
            </w:r>
          </w:p>
        </w:tc>
        <w:tc>
          <w:tcPr>
            <w:tcW w:w="1740" w:type="dxa"/>
            <w:shd w:val="clear" w:color="auto" w:fill="auto"/>
          </w:tcPr>
          <w:p w14:paraId="2DD93072" w14:textId="2AF97521" w:rsidR="002261F8" w:rsidRDefault="002261F8" w:rsidP="002261F8">
            <w:r>
              <w:t>Study web 3.0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0245644" w14:textId="7F55C3C5" w:rsidR="002261F8" w:rsidRDefault="00B41BDA" w:rsidP="002261F8">
            <w:r>
              <w:t xml:space="preserve">Study Opportunities in web 3 </w:t>
            </w:r>
          </w:p>
        </w:tc>
        <w:tc>
          <w:tcPr>
            <w:tcW w:w="1740" w:type="dxa"/>
            <w:shd w:val="clear" w:color="auto" w:fill="auto"/>
          </w:tcPr>
          <w:p w14:paraId="0D0E21CF" w14:textId="12256140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7233B107" w14:textId="37AD94D5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</w:tr>
      <w:tr w:rsidR="002261F8" w:rsidRPr="000A2B55" w14:paraId="10EE83A2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0C894EB5" w14:textId="708C9B1E" w:rsidR="002261F8" w:rsidRDefault="00B41BDA" w:rsidP="002261F8">
            <w:pPr>
              <w:pStyle w:val="Heading3"/>
            </w:pPr>
            <w:r>
              <w:lastRenderedPageBreak/>
              <w:t>12:30-4pm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A9D2CC1" w14:textId="39180B81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4ACAA807" w14:textId="59BAD592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5B9CEC0F" w14:textId="5EF88C70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2E18DB49" w14:textId="02254EB1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0AA13F36" w14:textId="644BB222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auto"/>
          </w:tcPr>
          <w:p w14:paraId="6702BD3A" w14:textId="32598974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  <w:tc>
          <w:tcPr>
            <w:tcW w:w="1740" w:type="dxa"/>
            <w:shd w:val="clear" w:color="auto" w:fill="F2F2F2" w:themeFill="background1" w:themeFillShade="F2"/>
          </w:tcPr>
          <w:p w14:paraId="6F224644" w14:textId="04248B6C" w:rsidR="002261F8" w:rsidRDefault="00B41BDA" w:rsidP="002261F8">
            <w:r>
              <w:t xml:space="preserve">Your </w:t>
            </w:r>
            <w:proofErr w:type="spellStart"/>
            <w:r>
              <w:t>TIme</w:t>
            </w:r>
            <w:proofErr w:type="spellEnd"/>
          </w:p>
        </w:tc>
      </w:tr>
      <w:tr w:rsidR="002261F8" w:rsidRPr="000A2B55" w14:paraId="081123BC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66C9D4B4" w14:textId="4F00ED9D" w:rsidR="002261F8" w:rsidRDefault="00B41BDA" w:rsidP="002261F8">
            <w:pPr>
              <w:pStyle w:val="Heading3"/>
            </w:pPr>
            <w:r>
              <w:t>4pm-9pm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67F1EE3B" w14:textId="3F5C699F" w:rsidR="002261F8" w:rsidRDefault="00B41BDA" w:rsidP="002261F8">
            <w:r>
              <w:t>Study School work</w:t>
            </w:r>
          </w:p>
        </w:tc>
        <w:tc>
          <w:tcPr>
            <w:tcW w:w="1740" w:type="dxa"/>
            <w:shd w:val="clear" w:color="auto" w:fill="auto"/>
          </w:tcPr>
          <w:p w14:paraId="474D3C67" w14:textId="4A4C6089" w:rsidR="002261F8" w:rsidRDefault="00B41BDA" w:rsidP="002261F8">
            <w:r>
              <w:t>Study School work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91315A1" w14:textId="3CD463F3" w:rsidR="002261F8" w:rsidRDefault="00B41BDA" w:rsidP="002261F8">
            <w:r>
              <w:t>Study School work</w:t>
            </w:r>
          </w:p>
        </w:tc>
        <w:tc>
          <w:tcPr>
            <w:tcW w:w="1740" w:type="dxa"/>
            <w:shd w:val="clear" w:color="auto" w:fill="auto"/>
          </w:tcPr>
          <w:p w14:paraId="6C31B600" w14:textId="28178E58" w:rsidR="002261F8" w:rsidRDefault="00B41BDA" w:rsidP="002261F8">
            <w:r>
              <w:t>Study School work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A200939" w14:textId="257480F7" w:rsidR="002261F8" w:rsidRDefault="00B41BDA" w:rsidP="002261F8">
            <w:r>
              <w:t>Study School work</w:t>
            </w:r>
          </w:p>
        </w:tc>
        <w:tc>
          <w:tcPr>
            <w:tcW w:w="1740" w:type="dxa"/>
            <w:shd w:val="clear" w:color="auto" w:fill="auto"/>
          </w:tcPr>
          <w:p w14:paraId="4A0EA6D9" w14:textId="3608DA4D" w:rsidR="002261F8" w:rsidRDefault="00B41BDA" w:rsidP="002261F8">
            <w:r>
              <w:t>Prep for Sunday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F23B630" w14:textId="41844343" w:rsidR="002261F8" w:rsidRDefault="00B41BDA" w:rsidP="002261F8">
            <w:r>
              <w:t>Prep for Monday</w:t>
            </w:r>
          </w:p>
        </w:tc>
      </w:tr>
      <w:tr w:rsidR="002261F8" w:rsidRPr="000A2B55" w14:paraId="71A6ADFC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55616E68" w14:textId="60403B6E" w:rsidR="002261F8" w:rsidRDefault="00B41BDA" w:rsidP="002261F8">
            <w:pPr>
              <w:pStyle w:val="Heading3"/>
            </w:pPr>
            <w:r>
              <w:t>9-10pm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15D581A5" w14:textId="741D76BF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auto"/>
          </w:tcPr>
          <w:p w14:paraId="3ADB6611" w14:textId="5C3723E5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DE76CD3" w14:textId="1E53FB19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auto"/>
          </w:tcPr>
          <w:p w14:paraId="02469B8B" w14:textId="74A321CD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69C9E282" w14:textId="6371F482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auto"/>
          </w:tcPr>
          <w:p w14:paraId="01038C38" w14:textId="514A5489" w:rsidR="002261F8" w:rsidRDefault="00B41BDA" w:rsidP="002261F8">
            <w:r>
              <w:t>Bible Study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026F58C" w14:textId="34F812FC" w:rsidR="002261F8" w:rsidRDefault="00B41BDA" w:rsidP="002261F8">
            <w:r>
              <w:t>Bible Study</w:t>
            </w:r>
          </w:p>
        </w:tc>
      </w:tr>
      <w:tr w:rsidR="002261F8" w:rsidRPr="000A2B55" w14:paraId="4034E64B" w14:textId="77777777" w:rsidTr="002261F8">
        <w:trPr>
          <w:trHeight w:val="808"/>
        </w:trPr>
        <w:tc>
          <w:tcPr>
            <w:tcW w:w="1141" w:type="dxa"/>
            <w:shd w:val="clear" w:color="auto" w:fill="DAEEF3" w:themeFill="accent5" w:themeFillTint="33"/>
            <w:noWrap/>
            <w:vAlign w:val="center"/>
          </w:tcPr>
          <w:p w14:paraId="6FD93F79" w14:textId="77777777" w:rsidR="002261F8" w:rsidRPr="000A2B55" w:rsidRDefault="002261F8" w:rsidP="002261F8">
            <w:pPr>
              <w:pStyle w:val="Heading3"/>
            </w:pPr>
            <w:r>
              <w:t>10pm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C650A8D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auto"/>
          </w:tcPr>
          <w:p w14:paraId="4B52BE54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05C8724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auto"/>
          </w:tcPr>
          <w:p w14:paraId="38B935C3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345050D5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auto"/>
          </w:tcPr>
          <w:p w14:paraId="0839D0CD" w14:textId="77777777" w:rsidR="002261F8" w:rsidRPr="000A2B55" w:rsidRDefault="002261F8" w:rsidP="002261F8">
            <w:r>
              <w:t>Sleep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2D0BFEA6" w14:textId="77777777" w:rsidR="002261F8" w:rsidRPr="000A2B55" w:rsidRDefault="002261F8" w:rsidP="002261F8">
            <w:r>
              <w:t>Sleep</w:t>
            </w:r>
          </w:p>
        </w:tc>
      </w:tr>
    </w:tbl>
    <w:p w14:paraId="33866E46" w14:textId="77777777" w:rsidR="00441DD7" w:rsidRDefault="00441DD7" w:rsidP="00B203D0"/>
    <w:sectPr w:rsidR="00441DD7" w:rsidSect="000A2B55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99C44" w14:textId="77777777" w:rsidR="00173EDA" w:rsidRDefault="00173EDA" w:rsidP="00B9109F">
      <w:r>
        <w:separator/>
      </w:r>
    </w:p>
  </w:endnote>
  <w:endnote w:type="continuationSeparator" w:id="0">
    <w:p w14:paraId="12181307" w14:textId="77777777" w:rsidR="00173EDA" w:rsidRDefault="00173EDA" w:rsidP="00B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1404E" w14:textId="77777777" w:rsidR="00173EDA" w:rsidRDefault="00173EDA" w:rsidP="00B9109F">
      <w:r>
        <w:separator/>
      </w:r>
    </w:p>
  </w:footnote>
  <w:footnote w:type="continuationSeparator" w:id="0">
    <w:p w14:paraId="780B99F6" w14:textId="77777777" w:rsidR="00173EDA" w:rsidRDefault="00173EDA" w:rsidP="00B9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564F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282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A1F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B8D2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B819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E9B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69F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4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F83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6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DA"/>
    <w:rsid w:val="00035F51"/>
    <w:rsid w:val="000A2B55"/>
    <w:rsid w:val="000F580C"/>
    <w:rsid w:val="00112018"/>
    <w:rsid w:val="00173EDA"/>
    <w:rsid w:val="001C0E32"/>
    <w:rsid w:val="001C70A2"/>
    <w:rsid w:val="001E0505"/>
    <w:rsid w:val="002261F8"/>
    <w:rsid w:val="002A578C"/>
    <w:rsid w:val="002F1CE7"/>
    <w:rsid w:val="00350D85"/>
    <w:rsid w:val="00363071"/>
    <w:rsid w:val="003A7DAF"/>
    <w:rsid w:val="003D4411"/>
    <w:rsid w:val="00441DD7"/>
    <w:rsid w:val="004E0B73"/>
    <w:rsid w:val="00544B7B"/>
    <w:rsid w:val="00555C19"/>
    <w:rsid w:val="005721AC"/>
    <w:rsid w:val="005E48EC"/>
    <w:rsid w:val="00632D2F"/>
    <w:rsid w:val="00745595"/>
    <w:rsid w:val="007745C4"/>
    <w:rsid w:val="008156AD"/>
    <w:rsid w:val="008B19BB"/>
    <w:rsid w:val="00964F89"/>
    <w:rsid w:val="009E59D1"/>
    <w:rsid w:val="00A1052D"/>
    <w:rsid w:val="00AC51C3"/>
    <w:rsid w:val="00B203D0"/>
    <w:rsid w:val="00B41BDA"/>
    <w:rsid w:val="00B9109F"/>
    <w:rsid w:val="00BB532E"/>
    <w:rsid w:val="00BC6536"/>
    <w:rsid w:val="00C21DF9"/>
    <w:rsid w:val="00C22695"/>
    <w:rsid w:val="00CE1A30"/>
    <w:rsid w:val="00D324AF"/>
    <w:rsid w:val="00D826C2"/>
    <w:rsid w:val="00DA4D61"/>
    <w:rsid w:val="00DE1795"/>
    <w:rsid w:val="00EC256D"/>
    <w:rsid w:val="00F158A4"/>
    <w:rsid w:val="00F27739"/>
    <w:rsid w:val="00F34D8F"/>
    <w:rsid w:val="00F86D2B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45824"/>
  <w15:docId w15:val="{C698F7A2-814A-48A1-B7E3-0E1ACA8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32E"/>
  </w:style>
  <w:style w:type="paragraph" w:styleId="Heading1">
    <w:name w:val="heading 1"/>
    <w:basedOn w:val="Normal"/>
    <w:next w:val="Normal"/>
    <w:link w:val="Heading1Char"/>
    <w:qFormat/>
    <w:rsid w:val="00EC256D"/>
    <w:pPr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11E7"/>
    <w:pPr>
      <w:jc w:val="right"/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qFormat/>
    <w:rsid w:val="00D826C2"/>
    <w:pPr>
      <w:jc w:val="center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03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3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3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3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3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3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Heading1Char"/>
    <w:link w:val="Heading3"/>
    <w:rsid w:val="00D826C2"/>
    <w:rPr>
      <w:rFonts w:asciiTheme="majorHAnsi" w:hAnsiTheme="majorHAns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C256D"/>
    <w:rPr>
      <w:rFonts w:asciiTheme="majorHAnsi" w:hAnsiTheme="maj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1E7"/>
    <w:rPr>
      <w:rFonts w:asciiTheme="majorHAnsi" w:hAnsiTheme="majorHAnsi"/>
      <w:b/>
      <w:color w:val="595959" w:themeColor="text1" w:themeTint="A6"/>
      <w:sz w:val="32"/>
      <w:szCs w:val="32"/>
    </w:rPr>
  </w:style>
  <w:style w:type="paragraph" w:styleId="BalloonText">
    <w:name w:val="Balloon Text"/>
    <w:basedOn w:val="Normal"/>
    <w:semiHidden/>
    <w:unhideWhenUsed/>
    <w:rsid w:val="00745595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1E0505"/>
    <w:rPr>
      <w:color w:val="595959" w:themeColor="text1" w:themeTint="A6"/>
    </w:rPr>
  </w:style>
  <w:style w:type="table" w:styleId="TableGrid">
    <w:name w:val="Table Grid"/>
    <w:basedOn w:val="TableNormal"/>
    <w:rsid w:val="00EC2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09F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09F"/>
    <w:rPr>
      <w:rFonts w:asciiTheme="minorHAnsi" w:hAnsiTheme="minorHAnsi"/>
      <w:sz w:val="18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03D0"/>
  </w:style>
  <w:style w:type="paragraph" w:styleId="BlockText">
    <w:name w:val="Block Text"/>
    <w:basedOn w:val="Normal"/>
    <w:semiHidden/>
    <w:unhideWhenUsed/>
    <w:rsid w:val="00FC11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B203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03D0"/>
  </w:style>
  <w:style w:type="paragraph" w:styleId="BodyText2">
    <w:name w:val="Body Text 2"/>
    <w:basedOn w:val="Normal"/>
    <w:link w:val="BodyText2Char"/>
    <w:semiHidden/>
    <w:unhideWhenUsed/>
    <w:rsid w:val="00B203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203D0"/>
  </w:style>
  <w:style w:type="paragraph" w:styleId="BodyText3">
    <w:name w:val="Body Text 3"/>
    <w:basedOn w:val="Normal"/>
    <w:link w:val="BodyText3Char"/>
    <w:semiHidden/>
    <w:unhideWhenUsed/>
    <w:rsid w:val="00B203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203D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203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203D0"/>
  </w:style>
  <w:style w:type="paragraph" w:styleId="BodyTextIndent">
    <w:name w:val="Body Text Indent"/>
    <w:basedOn w:val="Normal"/>
    <w:link w:val="BodyTextIndentChar"/>
    <w:semiHidden/>
    <w:unhideWhenUsed/>
    <w:rsid w:val="00B203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203D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203D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203D0"/>
  </w:style>
  <w:style w:type="paragraph" w:styleId="BodyTextIndent2">
    <w:name w:val="Body Text Indent 2"/>
    <w:basedOn w:val="Normal"/>
    <w:link w:val="BodyTextIndent2Char"/>
    <w:semiHidden/>
    <w:unhideWhenUsed/>
    <w:rsid w:val="00B203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203D0"/>
  </w:style>
  <w:style w:type="paragraph" w:styleId="BodyTextIndent3">
    <w:name w:val="Body Text Indent 3"/>
    <w:basedOn w:val="Normal"/>
    <w:link w:val="BodyTextIndent3Char"/>
    <w:semiHidden/>
    <w:unhideWhenUsed/>
    <w:rsid w:val="00B203D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203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203D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203D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203D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B203D0"/>
  </w:style>
  <w:style w:type="table" w:styleId="ColorfulGrid">
    <w:name w:val="Colorful Grid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203D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03D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03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03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203D0"/>
  </w:style>
  <w:style w:type="character" w:customStyle="1" w:styleId="DateChar">
    <w:name w:val="Date Char"/>
    <w:basedOn w:val="DefaultParagraphFont"/>
    <w:link w:val="Date"/>
    <w:semiHidden/>
    <w:rsid w:val="00B203D0"/>
  </w:style>
  <w:style w:type="paragraph" w:styleId="DocumentMap">
    <w:name w:val="Document Map"/>
    <w:basedOn w:val="Normal"/>
    <w:link w:val="DocumentMapChar"/>
    <w:semiHidden/>
    <w:unhideWhenUsed/>
    <w:rsid w:val="00B203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203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203D0"/>
  </w:style>
  <w:style w:type="character" w:customStyle="1" w:styleId="E-mailSignatureChar">
    <w:name w:val="E-mail Signature Char"/>
    <w:basedOn w:val="DefaultParagraphFont"/>
    <w:link w:val="E-mailSignature"/>
    <w:semiHidden/>
    <w:rsid w:val="00B203D0"/>
  </w:style>
  <w:style w:type="character" w:styleId="Emphasis">
    <w:name w:val="Emphasis"/>
    <w:basedOn w:val="DefaultParagraphFont"/>
    <w:semiHidden/>
    <w:unhideWhenUsed/>
    <w:qFormat/>
    <w:rsid w:val="00B203D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203D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203D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203D0"/>
    <w:rPr>
      <w:szCs w:val="20"/>
    </w:rPr>
  </w:style>
  <w:style w:type="paragraph" w:styleId="EnvelopeAddress">
    <w:name w:val="envelope address"/>
    <w:basedOn w:val="Normal"/>
    <w:semiHidden/>
    <w:unhideWhenUsed/>
    <w:rsid w:val="00B203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203D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203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203D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203D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03D0"/>
    <w:rPr>
      <w:szCs w:val="20"/>
    </w:rPr>
  </w:style>
  <w:style w:type="table" w:styleId="GridTable1Light">
    <w:name w:val="Grid Table 1 Light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B203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B203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B203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B20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B203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203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203D0"/>
  </w:style>
  <w:style w:type="paragraph" w:styleId="HTMLAddress">
    <w:name w:val="HTML Address"/>
    <w:basedOn w:val="Normal"/>
    <w:link w:val="HTMLAddressChar"/>
    <w:semiHidden/>
    <w:unhideWhenUsed/>
    <w:rsid w:val="00B203D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203D0"/>
    <w:rPr>
      <w:i/>
      <w:iCs/>
    </w:rPr>
  </w:style>
  <w:style w:type="character" w:styleId="HTMLCite">
    <w:name w:val="HTML Cite"/>
    <w:basedOn w:val="DefaultParagraphFont"/>
    <w:semiHidden/>
    <w:unhideWhenUsed/>
    <w:rsid w:val="00B203D0"/>
    <w:rPr>
      <w:i/>
      <w:iCs/>
    </w:rPr>
  </w:style>
  <w:style w:type="character" w:styleId="HTMLCode">
    <w:name w:val="HTML Code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203D0"/>
    <w:rPr>
      <w:i/>
      <w:iCs/>
    </w:rPr>
  </w:style>
  <w:style w:type="character" w:styleId="HTMLKeyboard">
    <w:name w:val="HTML Keyboard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203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203D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203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203D0"/>
    <w:rPr>
      <w:i/>
      <w:iCs/>
    </w:rPr>
  </w:style>
  <w:style w:type="character" w:styleId="Hyperlink">
    <w:name w:val="Hyperlink"/>
    <w:basedOn w:val="DefaultParagraphFont"/>
    <w:semiHidden/>
    <w:unhideWhenUsed/>
    <w:rsid w:val="00B203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203D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203D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203D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203D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203D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203D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203D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203D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203D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203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C1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0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0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050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20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203D0"/>
  </w:style>
  <w:style w:type="paragraph" w:styleId="List">
    <w:name w:val="List"/>
    <w:basedOn w:val="Normal"/>
    <w:semiHidden/>
    <w:unhideWhenUsed/>
    <w:rsid w:val="00B203D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203D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203D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203D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B203D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203D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203D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203D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203D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203D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203D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203D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203D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203D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203D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B203D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203D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203D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203D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203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203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203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203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B203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203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203D0"/>
  </w:style>
  <w:style w:type="paragraph" w:styleId="NormalWeb">
    <w:name w:val="Normal (Web)"/>
    <w:basedOn w:val="Normal"/>
    <w:semiHidden/>
    <w:unhideWhenUsed/>
    <w:rsid w:val="00B203D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203D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203D0"/>
  </w:style>
  <w:style w:type="character" w:customStyle="1" w:styleId="NoteHeadingChar">
    <w:name w:val="Note Heading Char"/>
    <w:basedOn w:val="DefaultParagraphFont"/>
    <w:link w:val="NoteHeading"/>
    <w:semiHidden/>
    <w:rsid w:val="00B203D0"/>
  </w:style>
  <w:style w:type="character" w:styleId="PageNumber">
    <w:name w:val="page number"/>
    <w:basedOn w:val="DefaultParagraphFont"/>
    <w:semiHidden/>
    <w:unhideWhenUsed/>
    <w:rsid w:val="00B203D0"/>
  </w:style>
  <w:style w:type="table" w:styleId="PlainTable1">
    <w:name w:val="Plain Table 1"/>
    <w:basedOn w:val="TableNormal"/>
    <w:uiPriority w:val="41"/>
    <w:rsid w:val="00B203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03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03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03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3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203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203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203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203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203D0"/>
  </w:style>
  <w:style w:type="character" w:customStyle="1" w:styleId="SalutationChar">
    <w:name w:val="Salutation Char"/>
    <w:basedOn w:val="DefaultParagraphFont"/>
    <w:link w:val="Salutation"/>
    <w:semiHidden/>
    <w:rsid w:val="00B203D0"/>
  </w:style>
  <w:style w:type="paragraph" w:styleId="Signature">
    <w:name w:val="Signature"/>
    <w:basedOn w:val="Normal"/>
    <w:link w:val="SignatureChar"/>
    <w:semiHidden/>
    <w:unhideWhenUsed/>
    <w:rsid w:val="00B203D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B203D0"/>
  </w:style>
  <w:style w:type="character" w:styleId="SmartHyperlink">
    <w:name w:val="Smart Hyperlink"/>
    <w:basedOn w:val="DefaultParagraphFont"/>
    <w:uiPriority w:val="99"/>
    <w:semiHidden/>
    <w:unhideWhenUsed/>
    <w:rsid w:val="00B203D0"/>
    <w:rPr>
      <w:u w:val="dotted"/>
    </w:rPr>
  </w:style>
  <w:style w:type="character" w:styleId="Strong">
    <w:name w:val="Strong"/>
    <w:basedOn w:val="DefaultParagraphFont"/>
    <w:semiHidden/>
    <w:unhideWhenUsed/>
    <w:qFormat/>
    <w:rsid w:val="00B203D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203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203D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20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203D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203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203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203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203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203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203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20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203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203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203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203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203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203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203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203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203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203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203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203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203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203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203D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203D0"/>
  </w:style>
  <w:style w:type="table" w:styleId="TableProfessional">
    <w:name w:val="Table Professional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203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203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20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20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20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203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0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B203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B2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B20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203D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203D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203D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203D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203D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203D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203D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203D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203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3D0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05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Weekly%20homework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C3EB188DF64C0BA21D175BEB235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7504C-5C86-4BA6-9A45-FF266E827216}"/>
      </w:docPartPr>
      <w:docPartBody>
        <w:p w:rsidR="00000000" w:rsidRDefault="003F5D88">
          <w:pPr>
            <w:pStyle w:val="32C3EB188DF64C0BA21D175BEB23576A"/>
          </w:pPr>
          <w:r w:rsidRPr="000A2B55">
            <w:t>Period</w:t>
          </w:r>
        </w:p>
      </w:docPartBody>
    </w:docPart>
    <w:docPart>
      <w:docPartPr>
        <w:name w:val="5FFC75C4C0804246B594DAF9C826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A0DE8-E158-498C-A45C-FB91995B5F9E}"/>
      </w:docPartPr>
      <w:docPartBody>
        <w:p w:rsidR="00000000" w:rsidRDefault="003F5D88">
          <w:pPr>
            <w:pStyle w:val="5FFC75C4C0804246B594DAF9C826EB46"/>
          </w:pPr>
          <w:r w:rsidRPr="000A2B55">
            <w:t>Monday</w:t>
          </w:r>
        </w:p>
      </w:docPartBody>
    </w:docPart>
    <w:docPart>
      <w:docPartPr>
        <w:name w:val="96CE6DB0FD3445E18B724C49E76F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F699-FE6E-470E-8290-42EE73ACA4E9}"/>
      </w:docPartPr>
      <w:docPartBody>
        <w:p w:rsidR="00000000" w:rsidRDefault="003F5D88">
          <w:pPr>
            <w:pStyle w:val="96CE6DB0FD3445E18B724C49E76F4FE2"/>
          </w:pPr>
          <w:r w:rsidRPr="000A2B55">
            <w:t>Tuesday</w:t>
          </w:r>
        </w:p>
      </w:docPartBody>
    </w:docPart>
    <w:docPart>
      <w:docPartPr>
        <w:name w:val="42ACE9C62CC5454088657D522153C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750C-E2D0-4A4F-9D7F-C06860E81B6A}"/>
      </w:docPartPr>
      <w:docPartBody>
        <w:p w:rsidR="00000000" w:rsidRDefault="003F5D88">
          <w:pPr>
            <w:pStyle w:val="42ACE9C62CC5454088657D522153C31F"/>
          </w:pPr>
          <w:r w:rsidRPr="000A2B55">
            <w:t>Wednesday</w:t>
          </w:r>
        </w:p>
      </w:docPartBody>
    </w:docPart>
    <w:docPart>
      <w:docPartPr>
        <w:name w:val="19251A28CDFE4B85AE48B435764B5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1A68-E733-4A5F-B5E7-872CEF9FB6E7}"/>
      </w:docPartPr>
      <w:docPartBody>
        <w:p w:rsidR="00000000" w:rsidRDefault="003F5D88">
          <w:pPr>
            <w:pStyle w:val="19251A28CDFE4B85AE48B435764B509F"/>
          </w:pPr>
          <w:r w:rsidRPr="000A2B55">
            <w:t>Thursday</w:t>
          </w:r>
        </w:p>
      </w:docPartBody>
    </w:docPart>
    <w:docPart>
      <w:docPartPr>
        <w:name w:val="422F9125C77F497F87EFDF78186AD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C099A-E167-4947-881A-B735F0B8D987}"/>
      </w:docPartPr>
      <w:docPartBody>
        <w:p w:rsidR="00000000" w:rsidRDefault="003F5D88">
          <w:pPr>
            <w:pStyle w:val="422F9125C77F497F87EFDF78186ADAB1"/>
          </w:pPr>
          <w:r w:rsidRPr="000A2B55">
            <w:t>Friday</w:t>
          </w:r>
        </w:p>
      </w:docPartBody>
    </w:docPart>
    <w:docPart>
      <w:docPartPr>
        <w:name w:val="1DC83BD5B9D34FCCBA11CF938588F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23B4E-2D1A-4149-89E9-832E15773700}"/>
      </w:docPartPr>
      <w:docPartBody>
        <w:p w:rsidR="00000000" w:rsidRDefault="003F5D88">
          <w:pPr>
            <w:pStyle w:val="1DC83BD5B9D34FCCBA11CF938588F1C2"/>
          </w:pPr>
          <w:r w:rsidRPr="000A2B55">
            <w:t>Saturday</w:t>
          </w:r>
        </w:p>
      </w:docPartBody>
    </w:docPart>
    <w:docPart>
      <w:docPartPr>
        <w:name w:val="B6AA6ADD6FFC4B90A436BF15994C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4A02A-6AE3-4F7D-AC94-58A40AC40C39}"/>
      </w:docPartPr>
      <w:docPartBody>
        <w:p w:rsidR="00000000" w:rsidRDefault="003F5D88">
          <w:pPr>
            <w:pStyle w:val="B6AA6ADD6FFC4B90A436BF15994C0052"/>
          </w:pPr>
          <w:r w:rsidRPr="000A2B55">
            <w:t>Sunday</w:t>
          </w:r>
        </w:p>
      </w:docPartBody>
    </w:docPart>
    <w:docPart>
      <w:docPartPr>
        <w:name w:val="9F60D29698104D04B66B8D614195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7AF76-FE6C-4674-A552-BF5A34CAB962}"/>
      </w:docPartPr>
      <w:docPartBody>
        <w:p w:rsidR="00000000" w:rsidRDefault="003F5D88" w:rsidP="003F5D88">
          <w:pPr>
            <w:pStyle w:val="9F60D29698104D04B66B8D614195262E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88"/>
    <w:rsid w:val="003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7FAE26B3194F4790A73FB5664538E0">
    <w:name w:val="A37FAE26B3194F4790A73FB5664538E0"/>
  </w:style>
  <w:style w:type="paragraph" w:customStyle="1" w:styleId="C17ECE3B9A5348C1AD87D838CE9E7A9A">
    <w:name w:val="C17ECE3B9A5348C1AD87D838CE9E7A9A"/>
  </w:style>
  <w:style w:type="paragraph" w:customStyle="1" w:styleId="E3DC98A7C6434ADEBF133FC8E124DE3E">
    <w:name w:val="E3DC98A7C6434ADEBF133FC8E124DE3E"/>
  </w:style>
  <w:style w:type="paragraph" w:customStyle="1" w:styleId="6346486157F2454C9409CFC9C7C791EF">
    <w:name w:val="6346486157F2454C9409CFC9C7C791EF"/>
  </w:style>
  <w:style w:type="paragraph" w:customStyle="1" w:styleId="32C3EB188DF64C0BA21D175BEB23576A">
    <w:name w:val="32C3EB188DF64C0BA21D175BEB23576A"/>
  </w:style>
  <w:style w:type="paragraph" w:customStyle="1" w:styleId="5FFC75C4C0804246B594DAF9C826EB46">
    <w:name w:val="5FFC75C4C0804246B594DAF9C826EB46"/>
  </w:style>
  <w:style w:type="paragraph" w:customStyle="1" w:styleId="96CE6DB0FD3445E18B724C49E76F4FE2">
    <w:name w:val="96CE6DB0FD3445E18B724C49E76F4FE2"/>
  </w:style>
  <w:style w:type="paragraph" w:customStyle="1" w:styleId="42ACE9C62CC5454088657D522153C31F">
    <w:name w:val="42ACE9C62CC5454088657D522153C31F"/>
  </w:style>
  <w:style w:type="paragraph" w:customStyle="1" w:styleId="19251A28CDFE4B85AE48B435764B509F">
    <w:name w:val="19251A28CDFE4B85AE48B435764B509F"/>
  </w:style>
  <w:style w:type="paragraph" w:customStyle="1" w:styleId="422F9125C77F497F87EFDF78186ADAB1">
    <w:name w:val="422F9125C77F497F87EFDF78186ADAB1"/>
  </w:style>
  <w:style w:type="paragraph" w:customStyle="1" w:styleId="1DC83BD5B9D34FCCBA11CF938588F1C2">
    <w:name w:val="1DC83BD5B9D34FCCBA11CF938588F1C2"/>
  </w:style>
  <w:style w:type="paragraph" w:customStyle="1" w:styleId="B6AA6ADD6FFC4B90A436BF15994C0052">
    <w:name w:val="B6AA6ADD6FFC4B90A436BF15994C0052"/>
  </w:style>
  <w:style w:type="paragraph" w:customStyle="1" w:styleId="155703C88B0749A8BC7B76CC9B9515D4">
    <w:name w:val="155703C88B0749A8BC7B76CC9B9515D4"/>
  </w:style>
  <w:style w:type="paragraph" w:customStyle="1" w:styleId="9C41FD5F9BD0473EBC5632E0B3AA201E">
    <w:name w:val="9C41FD5F9BD0473EBC5632E0B3AA201E"/>
  </w:style>
  <w:style w:type="paragraph" w:customStyle="1" w:styleId="5F2A23E0519C4463BC69EF1A62696AFC">
    <w:name w:val="5F2A23E0519C4463BC69EF1A62696AFC"/>
  </w:style>
  <w:style w:type="paragraph" w:customStyle="1" w:styleId="25EC7112D9B04B1494AEA7EE6B5E30B4">
    <w:name w:val="25EC7112D9B04B1494AEA7EE6B5E30B4"/>
  </w:style>
  <w:style w:type="paragraph" w:customStyle="1" w:styleId="62DD3E7A96374DF8BB333080D0C1ACF6">
    <w:name w:val="62DD3E7A96374DF8BB333080D0C1ACF6"/>
  </w:style>
  <w:style w:type="paragraph" w:customStyle="1" w:styleId="ED0148907B484399BA181487F3E0CB99">
    <w:name w:val="ED0148907B484399BA181487F3E0CB99"/>
  </w:style>
  <w:style w:type="paragraph" w:customStyle="1" w:styleId="C7BDFE9665624C9290E30BC8C81A01EB">
    <w:name w:val="C7BDFE9665624C9290E30BC8C81A01EB"/>
  </w:style>
  <w:style w:type="paragraph" w:customStyle="1" w:styleId="EF7D811BD27C4439898688BBFDCE7EA1">
    <w:name w:val="EF7D811BD27C4439898688BBFDCE7EA1"/>
  </w:style>
  <w:style w:type="paragraph" w:customStyle="1" w:styleId="E01EA60A7C5540ECB6EDE47C671AF809">
    <w:name w:val="E01EA60A7C5540ECB6EDE47C671AF809"/>
  </w:style>
  <w:style w:type="paragraph" w:customStyle="1" w:styleId="92DE9B0E72A949F686570D5F33C06BDD">
    <w:name w:val="92DE9B0E72A949F686570D5F33C06BDD"/>
  </w:style>
  <w:style w:type="paragraph" w:customStyle="1" w:styleId="C58B304A9B954507BA974BB58B9C7AFE">
    <w:name w:val="C58B304A9B954507BA974BB58B9C7AFE"/>
  </w:style>
  <w:style w:type="paragraph" w:customStyle="1" w:styleId="97473C9E28814BD191E7A4822B73AB6C">
    <w:name w:val="97473C9E28814BD191E7A4822B73AB6C"/>
  </w:style>
  <w:style w:type="paragraph" w:customStyle="1" w:styleId="7B500D142C2049AA86950E439B43CB7A">
    <w:name w:val="7B500D142C2049AA86950E439B43CB7A"/>
  </w:style>
  <w:style w:type="paragraph" w:customStyle="1" w:styleId="B7AFF65C83AE44C9B69A545D63BCD6D8">
    <w:name w:val="B7AFF65C83AE44C9B69A545D63BCD6D8"/>
  </w:style>
  <w:style w:type="paragraph" w:customStyle="1" w:styleId="626110DCD9564E7FBB6FDF8F06661FC3">
    <w:name w:val="626110DCD9564E7FBB6FDF8F06661FC3"/>
  </w:style>
  <w:style w:type="paragraph" w:customStyle="1" w:styleId="73CED6900ACA45FDA5491543C17B7C3D">
    <w:name w:val="73CED6900ACA45FDA5491543C17B7C3D"/>
  </w:style>
  <w:style w:type="paragraph" w:customStyle="1" w:styleId="CE61797544C64563B0ACBC32D475D2ED">
    <w:name w:val="CE61797544C64563B0ACBC32D475D2ED"/>
  </w:style>
  <w:style w:type="paragraph" w:customStyle="1" w:styleId="8A746327142447DD974D8B28A31AE391">
    <w:name w:val="8A746327142447DD974D8B28A31AE391"/>
  </w:style>
  <w:style w:type="paragraph" w:customStyle="1" w:styleId="21A21B58ABED419B905F67F90BCED23E">
    <w:name w:val="21A21B58ABED419B905F67F90BCED23E"/>
  </w:style>
  <w:style w:type="paragraph" w:customStyle="1" w:styleId="845CFDAEA87F4B65AAEBEA5E362A2A20">
    <w:name w:val="845CFDAEA87F4B65AAEBEA5E362A2A20"/>
  </w:style>
  <w:style w:type="paragraph" w:customStyle="1" w:styleId="0064F567911A496E902738A8F2DEBF2F">
    <w:name w:val="0064F567911A496E902738A8F2DEBF2F"/>
  </w:style>
  <w:style w:type="paragraph" w:customStyle="1" w:styleId="5EBC460ABED642C1B1109641FDFA9215">
    <w:name w:val="5EBC460ABED642C1B1109641FDFA9215"/>
  </w:style>
  <w:style w:type="paragraph" w:customStyle="1" w:styleId="F4C8962931A94AFEB4B7834A537CE660">
    <w:name w:val="F4C8962931A94AFEB4B7834A537CE660"/>
  </w:style>
  <w:style w:type="paragraph" w:customStyle="1" w:styleId="A6B64DA424E540E7A6C221E756630626">
    <w:name w:val="A6B64DA424E540E7A6C221E756630626"/>
  </w:style>
  <w:style w:type="paragraph" w:customStyle="1" w:styleId="67E4571E3D904F92ADE367CEE983EC9C">
    <w:name w:val="67E4571E3D904F92ADE367CEE983EC9C"/>
  </w:style>
  <w:style w:type="paragraph" w:customStyle="1" w:styleId="E240A591F064405BB1B79AABBA79E84A">
    <w:name w:val="E240A591F064405BB1B79AABBA79E84A"/>
  </w:style>
  <w:style w:type="paragraph" w:customStyle="1" w:styleId="6AD133910D4A4DAEB4F658F4881433BE">
    <w:name w:val="6AD133910D4A4DAEB4F658F4881433BE"/>
  </w:style>
  <w:style w:type="paragraph" w:customStyle="1" w:styleId="F4E82C7D992449C4B0A192166A360C83">
    <w:name w:val="F4E82C7D992449C4B0A192166A360C83"/>
  </w:style>
  <w:style w:type="paragraph" w:customStyle="1" w:styleId="7EDBEBFEF301432D999A50EF31338416">
    <w:name w:val="7EDBEBFEF301432D999A50EF31338416"/>
  </w:style>
  <w:style w:type="paragraph" w:customStyle="1" w:styleId="2A986941E3C04FF7A1016086E55DD475">
    <w:name w:val="2A986941E3C04FF7A1016086E55DD475"/>
  </w:style>
  <w:style w:type="paragraph" w:customStyle="1" w:styleId="B6565910428E4692AE16957E495F2819">
    <w:name w:val="B6565910428E4692AE16957E495F2819"/>
  </w:style>
  <w:style w:type="paragraph" w:customStyle="1" w:styleId="E20EFE7D46CD41C18B4785932D93D4E2">
    <w:name w:val="E20EFE7D46CD41C18B4785932D93D4E2"/>
  </w:style>
  <w:style w:type="paragraph" w:customStyle="1" w:styleId="0451C66D28BA42FC9580CE4A687C7A97">
    <w:name w:val="0451C66D28BA42FC9580CE4A687C7A97"/>
  </w:style>
  <w:style w:type="paragraph" w:customStyle="1" w:styleId="0436262F5B1347AB88DDF7CC1641D4C0">
    <w:name w:val="0436262F5B1347AB88DDF7CC1641D4C0"/>
  </w:style>
  <w:style w:type="paragraph" w:customStyle="1" w:styleId="94A4E77B2BFC4E039927AA87485561BA">
    <w:name w:val="94A4E77B2BFC4E039927AA87485561BA"/>
  </w:style>
  <w:style w:type="paragraph" w:customStyle="1" w:styleId="0BDB487D4FDB45C09F3C7117A3323288">
    <w:name w:val="0BDB487D4FDB45C09F3C7117A3323288"/>
  </w:style>
  <w:style w:type="paragraph" w:customStyle="1" w:styleId="4B8D1FC09D8F4C20BA9F630D4C5D844D">
    <w:name w:val="4B8D1FC09D8F4C20BA9F630D4C5D844D"/>
  </w:style>
  <w:style w:type="paragraph" w:customStyle="1" w:styleId="BE8955E2CCB54FF986EF7DA382951800">
    <w:name w:val="BE8955E2CCB54FF986EF7DA382951800"/>
  </w:style>
  <w:style w:type="paragraph" w:customStyle="1" w:styleId="A92D1CE178374BFDA53AE78667D128D6">
    <w:name w:val="A92D1CE178374BFDA53AE78667D128D6"/>
  </w:style>
  <w:style w:type="paragraph" w:customStyle="1" w:styleId="55E4EF74E8E14837A96C00F9D2AD0E5D">
    <w:name w:val="55E4EF74E8E14837A96C00F9D2AD0E5D"/>
  </w:style>
  <w:style w:type="paragraph" w:customStyle="1" w:styleId="6E80CE8A50F3493EB98F9C2C40A4B9B0">
    <w:name w:val="6E80CE8A50F3493EB98F9C2C40A4B9B0"/>
  </w:style>
  <w:style w:type="paragraph" w:customStyle="1" w:styleId="24226DA7082245F5A9B9E78504E49842">
    <w:name w:val="24226DA7082245F5A9B9E78504E49842"/>
  </w:style>
  <w:style w:type="paragraph" w:customStyle="1" w:styleId="1E4A95AAD35A48D09D523B7422E69BA7">
    <w:name w:val="1E4A95AAD35A48D09D523B7422E69BA7"/>
  </w:style>
  <w:style w:type="paragraph" w:customStyle="1" w:styleId="0E153B894FF846409C51BD17096A5A8F">
    <w:name w:val="0E153B894FF846409C51BD17096A5A8F"/>
  </w:style>
  <w:style w:type="paragraph" w:customStyle="1" w:styleId="275E86B66E734B9DAF2B40A2AD70DAA4">
    <w:name w:val="275E86B66E734B9DAF2B40A2AD70DAA4"/>
  </w:style>
  <w:style w:type="paragraph" w:customStyle="1" w:styleId="0FCA5817628B4F3B8C18D4B48F88F4D9">
    <w:name w:val="0FCA5817628B4F3B8C18D4B48F88F4D9"/>
  </w:style>
  <w:style w:type="paragraph" w:customStyle="1" w:styleId="89B55EE17C994609A2823C85B96C2A08">
    <w:name w:val="89B55EE17C994609A2823C85B96C2A08"/>
  </w:style>
  <w:style w:type="paragraph" w:customStyle="1" w:styleId="AF3EE3E48C0B48608F640AE31534DA7D">
    <w:name w:val="AF3EE3E48C0B48608F640AE31534DA7D"/>
  </w:style>
  <w:style w:type="paragraph" w:customStyle="1" w:styleId="9D0A499527B94B33BA7C2E60B82CCC9D">
    <w:name w:val="9D0A499527B94B33BA7C2E60B82CCC9D"/>
  </w:style>
  <w:style w:type="paragraph" w:customStyle="1" w:styleId="F2BA127E0CE64829A4E41BCA79D395E8">
    <w:name w:val="F2BA127E0CE64829A4E41BCA79D395E8"/>
  </w:style>
  <w:style w:type="paragraph" w:customStyle="1" w:styleId="1B0AD29E33B049D381BDC3A3FCDC271C">
    <w:name w:val="1B0AD29E33B049D381BDC3A3FCDC271C"/>
  </w:style>
  <w:style w:type="paragraph" w:customStyle="1" w:styleId="0BA3F7F7032B454F840D51E15FE70BB1">
    <w:name w:val="0BA3F7F7032B454F840D51E15FE70BB1"/>
  </w:style>
  <w:style w:type="paragraph" w:customStyle="1" w:styleId="46F0B8F795424C1184A52084C6FD90A0">
    <w:name w:val="46F0B8F795424C1184A52084C6FD90A0"/>
  </w:style>
  <w:style w:type="paragraph" w:customStyle="1" w:styleId="E3FAD6F02FB1492B943CF30383A79852">
    <w:name w:val="E3FAD6F02FB1492B943CF30383A79852"/>
  </w:style>
  <w:style w:type="paragraph" w:customStyle="1" w:styleId="BD618987F878417EAF95655F54267907">
    <w:name w:val="BD618987F878417EAF95655F54267907"/>
  </w:style>
  <w:style w:type="paragraph" w:customStyle="1" w:styleId="DDB4352ACBB545D0B8F8E2C17B624A54">
    <w:name w:val="DDB4352ACBB545D0B8F8E2C17B624A54"/>
  </w:style>
  <w:style w:type="paragraph" w:customStyle="1" w:styleId="E7F77CFA190C471697066FDD129B6B93">
    <w:name w:val="E7F77CFA190C471697066FDD129B6B93"/>
  </w:style>
  <w:style w:type="paragraph" w:customStyle="1" w:styleId="861A0465E05A4A06A75F166438D8D9E4">
    <w:name w:val="861A0465E05A4A06A75F166438D8D9E4"/>
  </w:style>
  <w:style w:type="paragraph" w:customStyle="1" w:styleId="745425A01CBF428687679BD94570A69C">
    <w:name w:val="745425A01CBF428687679BD94570A69C"/>
  </w:style>
  <w:style w:type="paragraph" w:customStyle="1" w:styleId="80110B336FC940BBB2389B47676462D5">
    <w:name w:val="80110B336FC940BBB2389B47676462D5"/>
  </w:style>
  <w:style w:type="paragraph" w:customStyle="1" w:styleId="6EB6548330624E61AB6FB2D335D91FFF">
    <w:name w:val="6EB6548330624E61AB6FB2D335D91FFF"/>
  </w:style>
  <w:style w:type="paragraph" w:customStyle="1" w:styleId="2556A19B6BB44F94BA58AE9DCBE149B1">
    <w:name w:val="2556A19B6BB44F94BA58AE9DCBE149B1"/>
  </w:style>
  <w:style w:type="paragraph" w:customStyle="1" w:styleId="11E83D9108B1420FB4FBDAB024E78545">
    <w:name w:val="11E83D9108B1420FB4FBDAB024E78545"/>
  </w:style>
  <w:style w:type="paragraph" w:customStyle="1" w:styleId="19CCE12E4ED04754B4859F77AFD4E179">
    <w:name w:val="19CCE12E4ED04754B4859F77AFD4E179"/>
  </w:style>
  <w:style w:type="paragraph" w:customStyle="1" w:styleId="363503B1E9AC4C6385E4DBE63BD40A60">
    <w:name w:val="363503B1E9AC4C6385E4DBE63BD40A60"/>
    <w:rsid w:val="003F5D88"/>
  </w:style>
  <w:style w:type="paragraph" w:customStyle="1" w:styleId="15F479E2409542F799E3D8D06EF2B422">
    <w:name w:val="15F479E2409542F799E3D8D06EF2B422"/>
    <w:rsid w:val="003F5D88"/>
  </w:style>
  <w:style w:type="paragraph" w:customStyle="1" w:styleId="EE055BFD46B04804879024E91A1B1F3B">
    <w:name w:val="EE055BFD46B04804879024E91A1B1F3B"/>
    <w:rsid w:val="003F5D88"/>
  </w:style>
  <w:style w:type="paragraph" w:customStyle="1" w:styleId="D45FA79F4A1D4E12832A36163D0D9498">
    <w:name w:val="D45FA79F4A1D4E12832A36163D0D9498"/>
    <w:rsid w:val="003F5D88"/>
  </w:style>
  <w:style w:type="paragraph" w:customStyle="1" w:styleId="110C0C4CEA32444CB117DF80713A9EC1">
    <w:name w:val="110C0C4CEA32444CB117DF80713A9EC1"/>
    <w:rsid w:val="003F5D88"/>
  </w:style>
  <w:style w:type="paragraph" w:customStyle="1" w:styleId="3489B19D1F9C48E2BDBA97039FF711E4">
    <w:name w:val="3489B19D1F9C48E2BDBA97039FF711E4"/>
    <w:rsid w:val="003F5D88"/>
  </w:style>
  <w:style w:type="paragraph" w:customStyle="1" w:styleId="398BCB31162E4D83A4E13AF45D61D0E1">
    <w:name w:val="398BCB31162E4D83A4E13AF45D61D0E1"/>
    <w:rsid w:val="003F5D88"/>
  </w:style>
  <w:style w:type="paragraph" w:customStyle="1" w:styleId="30C0C685CFED4FF28A388B639D8380EE">
    <w:name w:val="30C0C685CFED4FF28A388B639D8380EE"/>
    <w:rsid w:val="003F5D88"/>
  </w:style>
  <w:style w:type="paragraph" w:customStyle="1" w:styleId="CB3E285AC224455EA42121A714AEDD39">
    <w:name w:val="CB3E285AC224455EA42121A714AEDD39"/>
    <w:rsid w:val="003F5D88"/>
  </w:style>
  <w:style w:type="paragraph" w:customStyle="1" w:styleId="0B9563EBB39542F7942600A91220C6EB">
    <w:name w:val="0B9563EBB39542F7942600A91220C6EB"/>
    <w:rsid w:val="003F5D88"/>
  </w:style>
  <w:style w:type="paragraph" w:customStyle="1" w:styleId="19069DE6F7B24E1BB3D9A801BC189677">
    <w:name w:val="19069DE6F7B24E1BB3D9A801BC189677"/>
    <w:rsid w:val="003F5D88"/>
  </w:style>
  <w:style w:type="paragraph" w:customStyle="1" w:styleId="A041C5D034F74E0AB518AEC1672CE9FD">
    <w:name w:val="A041C5D034F74E0AB518AEC1672CE9FD"/>
    <w:rsid w:val="003F5D88"/>
  </w:style>
  <w:style w:type="paragraph" w:customStyle="1" w:styleId="A48AC160437E4AAA9297DC0722D780C6">
    <w:name w:val="A48AC160437E4AAA9297DC0722D780C6"/>
    <w:rsid w:val="003F5D88"/>
  </w:style>
  <w:style w:type="paragraph" w:customStyle="1" w:styleId="1DCAEDEAB42B42E487E48F854140A670">
    <w:name w:val="1DCAEDEAB42B42E487E48F854140A670"/>
    <w:rsid w:val="003F5D88"/>
  </w:style>
  <w:style w:type="paragraph" w:customStyle="1" w:styleId="5743614E5DB6485F87B6E1E9204AEB98">
    <w:name w:val="5743614E5DB6485F87B6E1E9204AEB98"/>
    <w:rsid w:val="003F5D88"/>
  </w:style>
  <w:style w:type="paragraph" w:customStyle="1" w:styleId="887C8C1583F940A884AC8D5F30A4FAB7">
    <w:name w:val="887C8C1583F940A884AC8D5F30A4FAB7"/>
    <w:rsid w:val="003F5D88"/>
  </w:style>
  <w:style w:type="paragraph" w:customStyle="1" w:styleId="F8587C0572D34E57A84D43C3D35199E8">
    <w:name w:val="F8587C0572D34E57A84D43C3D35199E8"/>
    <w:rsid w:val="003F5D88"/>
  </w:style>
  <w:style w:type="paragraph" w:customStyle="1" w:styleId="5C887633D91F4DC98F1C621D5339273F">
    <w:name w:val="5C887633D91F4DC98F1C621D5339273F"/>
    <w:rsid w:val="003F5D88"/>
  </w:style>
  <w:style w:type="paragraph" w:customStyle="1" w:styleId="4F9371E09BA44E13A055A5D58950FE73">
    <w:name w:val="4F9371E09BA44E13A055A5D58950FE73"/>
    <w:rsid w:val="003F5D88"/>
  </w:style>
  <w:style w:type="paragraph" w:customStyle="1" w:styleId="FD61362376934432A52FFCF7F88805D6">
    <w:name w:val="FD61362376934432A52FFCF7F88805D6"/>
    <w:rsid w:val="003F5D88"/>
  </w:style>
  <w:style w:type="paragraph" w:customStyle="1" w:styleId="4482D2FEF26F46E48C552E592CD08D1D">
    <w:name w:val="4482D2FEF26F46E48C552E592CD08D1D"/>
    <w:rsid w:val="003F5D88"/>
  </w:style>
  <w:style w:type="paragraph" w:customStyle="1" w:styleId="15B9E90FDE5840CCB1224D6439F8EA5A">
    <w:name w:val="15B9E90FDE5840CCB1224D6439F8EA5A"/>
    <w:rsid w:val="003F5D88"/>
  </w:style>
  <w:style w:type="paragraph" w:customStyle="1" w:styleId="B5C624A5222443DCBA930A4584AD9794">
    <w:name w:val="B5C624A5222443DCBA930A4584AD9794"/>
    <w:rsid w:val="003F5D88"/>
  </w:style>
  <w:style w:type="paragraph" w:customStyle="1" w:styleId="77EAF7959A5B41ED911086DA4B7E8A52">
    <w:name w:val="77EAF7959A5B41ED911086DA4B7E8A52"/>
    <w:rsid w:val="003F5D88"/>
  </w:style>
  <w:style w:type="paragraph" w:customStyle="1" w:styleId="58FF786FB20C45778B0C4628E0C088AC">
    <w:name w:val="58FF786FB20C45778B0C4628E0C088AC"/>
    <w:rsid w:val="003F5D88"/>
  </w:style>
  <w:style w:type="paragraph" w:customStyle="1" w:styleId="24280C5595D14188BF1A41247822FF39">
    <w:name w:val="24280C5595D14188BF1A41247822FF39"/>
    <w:rsid w:val="003F5D88"/>
  </w:style>
  <w:style w:type="paragraph" w:customStyle="1" w:styleId="D91DB15C3F0840289AF5D25CF6F748E8">
    <w:name w:val="D91DB15C3F0840289AF5D25CF6F748E8"/>
    <w:rsid w:val="003F5D88"/>
  </w:style>
  <w:style w:type="paragraph" w:customStyle="1" w:styleId="7FF3B920FA4D4D10A3B211923CC18110">
    <w:name w:val="7FF3B920FA4D4D10A3B211923CC18110"/>
    <w:rsid w:val="003F5D88"/>
  </w:style>
  <w:style w:type="paragraph" w:customStyle="1" w:styleId="CA423B60326F463B9ED1A2F5D391DEBA">
    <w:name w:val="CA423B60326F463B9ED1A2F5D391DEBA"/>
    <w:rsid w:val="003F5D88"/>
  </w:style>
  <w:style w:type="paragraph" w:customStyle="1" w:styleId="C4D54B79EE3E4E93A303D413E2C7751F">
    <w:name w:val="C4D54B79EE3E4E93A303D413E2C7751F"/>
    <w:rsid w:val="003F5D88"/>
  </w:style>
  <w:style w:type="paragraph" w:customStyle="1" w:styleId="2112EF0F85AB470FB61B686AA24F3435">
    <w:name w:val="2112EF0F85AB470FB61B686AA24F3435"/>
    <w:rsid w:val="003F5D88"/>
  </w:style>
  <w:style w:type="paragraph" w:customStyle="1" w:styleId="975A7E56BBA64928AF772E95445329DE">
    <w:name w:val="975A7E56BBA64928AF772E95445329DE"/>
    <w:rsid w:val="003F5D88"/>
  </w:style>
  <w:style w:type="paragraph" w:customStyle="1" w:styleId="A17DFF9B201D4FBC96E5862354A3004F">
    <w:name w:val="A17DFF9B201D4FBC96E5862354A3004F"/>
    <w:rsid w:val="003F5D88"/>
  </w:style>
  <w:style w:type="paragraph" w:customStyle="1" w:styleId="C2748C2FAE9147BCBF170E78E340B68C">
    <w:name w:val="C2748C2FAE9147BCBF170E78E340B68C"/>
    <w:rsid w:val="003F5D88"/>
  </w:style>
  <w:style w:type="paragraph" w:customStyle="1" w:styleId="5098213670734AA493232D3B88807941">
    <w:name w:val="5098213670734AA493232D3B88807941"/>
    <w:rsid w:val="003F5D88"/>
  </w:style>
  <w:style w:type="paragraph" w:customStyle="1" w:styleId="AF555E32688A4ECB84C1091097334797">
    <w:name w:val="AF555E32688A4ECB84C1091097334797"/>
    <w:rsid w:val="003F5D88"/>
  </w:style>
  <w:style w:type="paragraph" w:customStyle="1" w:styleId="5DFE4CB3B7C3413A8B9C08D85707BC50">
    <w:name w:val="5DFE4CB3B7C3413A8B9C08D85707BC50"/>
    <w:rsid w:val="003F5D88"/>
  </w:style>
  <w:style w:type="paragraph" w:customStyle="1" w:styleId="4B6EA3CD45A44446A4EF4610B4580A31">
    <w:name w:val="4B6EA3CD45A44446A4EF4610B4580A31"/>
    <w:rsid w:val="003F5D88"/>
  </w:style>
  <w:style w:type="paragraph" w:customStyle="1" w:styleId="FB24A5A7ED8748B98F37F95E1CAD5548">
    <w:name w:val="FB24A5A7ED8748B98F37F95E1CAD5548"/>
    <w:rsid w:val="003F5D88"/>
  </w:style>
  <w:style w:type="paragraph" w:customStyle="1" w:styleId="9593AF11EFAC490197941E0B5A8FBFCC">
    <w:name w:val="9593AF11EFAC490197941E0B5A8FBFCC"/>
    <w:rsid w:val="003F5D88"/>
  </w:style>
  <w:style w:type="paragraph" w:customStyle="1" w:styleId="CF64E25F2E844064817FFCEAC4515AC8">
    <w:name w:val="CF64E25F2E844064817FFCEAC4515AC8"/>
    <w:rsid w:val="003F5D88"/>
  </w:style>
  <w:style w:type="paragraph" w:customStyle="1" w:styleId="9D84B4269B2A49F6A2E691A6AC2EB807">
    <w:name w:val="9D84B4269B2A49F6A2E691A6AC2EB807"/>
    <w:rsid w:val="003F5D88"/>
  </w:style>
  <w:style w:type="paragraph" w:customStyle="1" w:styleId="8E72D799420F44B085BB639F719206F0">
    <w:name w:val="8E72D799420F44B085BB639F719206F0"/>
    <w:rsid w:val="003F5D88"/>
  </w:style>
  <w:style w:type="paragraph" w:customStyle="1" w:styleId="AD46CCED8A894179B0406FA24BA20505">
    <w:name w:val="AD46CCED8A894179B0406FA24BA20505"/>
    <w:rsid w:val="003F5D88"/>
  </w:style>
  <w:style w:type="paragraph" w:customStyle="1" w:styleId="F3B4F27635E64347BD450D5FB140FED9">
    <w:name w:val="F3B4F27635E64347BD450D5FB140FED9"/>
    <w:rsid w:val="003F5D88"/>
  </w:style>
  <w:style w:type="paragraph" w:customStyle="1" w:styleId="3014FA6E419F4A6B8AD32B57E3F6A0F2">
    <w:name w:val="3014FA6E419F4A6B8AD32B57E3F6A0F2"/>
    <w:rsid w:val="003F5D88"/>
  </w:style>
  <w:style w:type="paragraph" w:customStyle="1" w:styleId="8DC1886B22094320BFD29DDB075ED097">
    <w:name w:val="8DC1886B22094320BFD29DDB075ED097"/>
    <w:rsid w:val="003F5D88"/>
  </w:style>
  <w:style w:type="paragraph" w:customStyle="1" w:styleId="EA53C613D151443BB61C57C37A08D471">
    <w:name w:val="EA53C613D151443BB61C57C37A08D471"/>
    <w:rsid w:val="003F5D88"/>
  </w:style>
  <w:style w:type="paragraph" w:customStyle="1" w:styleId="03E7EF8298024047A80C07EAA4605F32">
    <w:name w:val="03E7EF8298024047A80C07EAA4605F32"/>
    <w:rsid w:val="003F5D88"/>
  </w:style>
  <w:style w:type="paragraph" w:customStyle="1" w:styleId="EFF4BCD922724388AB926B90F44C2015">
    <w:name w:val="EFF4BCD922724388AB926B90F44C2015"/>
    <w:rsid w:val="003F5D88"/>
  </w:style>
  <w:style w:type="paragraph" w:customStyle="1" w:styleId="3EE8E25CD88A49148ABB2DDDE017751D">
    <w:name w:val="3EE8E25CD88A49148ABB2DDDE017751D"/>
    <w:rsid w:val="003F5D88"/>
  </w:style>
  <w:style w:type="paragraph" w:customStyle="1" w:styleId="010D25C671674E808F23FE3CE31AED18">
    <w:name w:val="010D25C671674E808F23FE3CE31AED18"/>
    <w:rsid w:val="003F5D88"/>
  </w:style>
  <w:style w:type="paragraph" w:customStyle="1" w:styleId="4DAEAF975C7B44C38C0F443A2D0AD01F">
    <w:name w:val="4DAEAF975C7B44C38C0F443A2D0AD01F"/>
    <w:rsid w:val="003F5D88"/>
  </w:style>
  <w:style w:type="paragraph" w:customStyle="1" w:styleId="96F15B64909F424BA5CC0A201A77F8FD">
    <w:name w:val="96F15B64909F424BA5CC0A201A77F8FD"/>
    <w:rsid w:val="003F5D88"/>
  </w:style>
  <w:style w:type="paragraph" w:customStyle="1" w:styleId="0275007C7FDC49FFB18804863F7204CC">
    <w:name w:val="0275007C7FDC49FFB18804863F7204CC"/>
    <w:rsid w:val="003F5D88"/>
  </w:style>
  <w:style w:type="paragraph" w:customStyle="1" w:styleId="9F60D29698104D04B66B8D614195262E">
    <w:name w:val="9F60D29698104D04B66B8D614195262E"/>
    <w:rsid w:val="003F5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homework schedule</Template>
  <TotalTime>282</TotalTime>
  <Pages>2</Pages>
  <Words>230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Bisina</dc:creator>
  <cp:lastModifiedBy>Daniel Bisina</cp:lastModifiedBy>
  <cp:revision>1</cp:revision>
  <cp:lastPrinted>2003-10-28T18:51:00Z</cp:lastPrinted>
  <dcterms:created xsi:type="dcterms:W3CDTF">2022-06-18T11:43:00Z</dcterms:created>
  <dcterms:modified xsi:type="dcterms:W3CDTF">2022-06-18T16:25:00Z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